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EECE" w14:textId="77777777" w:rsidR="00217C72" w:rsidRDefault="00F512F1">
      <w:pPr>
        <w:rPr>
          <w:sz w:val="36"/>
          <w:szCs w:val="36"/>
        </w:rPr>
      </w:pPr>
      <w:r w:rsidRPr="00F512F1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                  </w:t>
      </w:r>
      <w:r w:rsidRPr="00F512F1">
        <w:rPr>
          <w:sz w:val="36"/>
          <w:szCs w:val="36"/>
        </w:rPr>
        <w:t xml:space="preserve">  ORACLE DEVELOPER</w:t>
      </w:r>
    </w:p>
    <w:p w14:paraId="708C1B7E" w14:textId="77777777" w:rsidR="00F512F1" w:rsidRDefault="00F512F1">
      <w:pPr>
        <w:rPr>
          <w:sz w:val="36"/>
          <w:szCs w:val="36"/>
        </w:rPr>
      </w:pPr>
    </w:p>
    <w:p w14:paraId="4A0795A0" w14:textId="77777777" w:rsidR="00F512F1" w:rsidRDefault="00F512F1" w:rsidP="00F512F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DQL :  Data Query Language</w:t>
      </w:r>
    </w:p>
    <w:p w14:paraId="200407D9" w14:textId="77777777" w:rsidR="00F512F1" w:rsidRDefault="00F512F1" w:rsidP="00F512F1">
      <w:pPr>
        <w:ind w:left="720"/>
        <w:rPr>
          <w:sz w:val="24"/>
          <w:szCs w:val="24"/>
        </w:rPr>
      </w:pPr>
      <w:r>
        <w:rPr>
          <w:sz w:val="24"/>
          <w:szCs w:val="24"/>
        </w:rPr>
        <w:t>DM</w:t>
      </w:r>
      <w:r w:rsidR="00057900">
        <w:rPr>
          <w:sz w:val="24"/>
          <w:szCs w:val="24"/>
        </w:rPr>
        <w:t>L</w:t>
      </w:r>
      <w:r>
        <w:rPr>
          <w:sz w:val="24"/>
          <w:szCs w:val="24"/>
        </w:rPr>
        <w:t>:  Data Manipulation Language</w:t>
      </w:r>
    </w:p>
    <w:p w14:paraId="55ADD8D0" w14:textId="77777777" w:rsidR="00F512F1" w:rsidRDefault="00F512F1" w:rsidP="00F512F1">
      <w:pPr>
        <w:ind w:left="720"/>
        <w:rPr>
          <w:sz w:val="24"/>
          <w:szCs w:val="24"/>
        </w:rPr>
      </w:pPr>
      <w:r>
        <w:rPr>
          <w:sz w:val="24"/>
          <w:szCs w:val="24"/>
        </w:rPr>
        <w:t>DDL:  Data Definition Language</w:t>
      </w:r>
    </w:p>
    <w:p w14:paraId="09637A42" w14:textId="77777777" w:rsidR="00F512F1" w:rsidRDefault="00057900" w:rsidP="00F512F1">
      <w:pPr>
        <w:ind w:left="720"/>
        <w:rPr>
          <w:sz w:val="24"/>
          <w:szCs w:val="24"/>
        </w:rPr>
      </w:pPr>
      <w:r>
        <w:rPr>
          <w:sz w:val="24"/>
          <w:szCs w:val="24"/>
        </w:rPr>
        <w:t>DCL</w:t>
      </w:r>
      <w:r w:rsidR="00F512F1">
        <w:rPr>
          <w:sz w:val="24"/>
          <w:szCs w:val="24"/>
        </w:rPr>
        <w:t>: Data Control Language</w:t>
      </w:r>
    </w:p>
    <w:p w14:paraId="4855EF85" w14:textId="77777777" w:rsidR="00F512F1" w:rsidRDefault="00F512F1" w:rsidP="00F512F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STATEMENT</w:t>
      </w:r>
    </w:p>
    <w:p w14:paraId="23D2AE57" w14:textId="77777777" w:rsidR="00F512F1" w:rsidRDefault="00F512F1" w:rsidP="00F512F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Clause</w:t>
      </w:r>
    </w:p>
    <w:p w14:paraId="6476FE18" w14:textId="77777777" w:rsidR="00F512F1" w:rsidRDefault="00F512F1" w:rsidP="00F512F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OPERATORS</w:t>
      </w:r>
    </w:p>
    <w:p w14:paraId="43FECB4A" w14:textId="77777777" w:rsidR="00F512F1" w:rsidRDefault="00F512F1" w:rsidP="00F512F1">
      <w:pPr>
        <w:ind w:left="720"/>
        <w:rPr>
          <w:sz w:val="24"/>
          <w:szCs w:val="24"/>
        </w:rPr>
      </w:pPr>
      <w:r>
        <w:rPr>
          <w:sz w:val="24"/>
          <w:szCs w:val="24"/>
        </w:rPr>
        <w:t>3.1   Arithmetic Operators (+, - , /, *, %)</w:t>
      </w:r>
    </w:p>
    <w:p w14:paraId="20C9B74B" w14:textId="77777777" w:rsidR="00F512F1" w:rsidRDefault="00F512F1" w:rsidP="00F512F1">
      <w:pPr>
        <w:ind w:left="720"/>
        <w:rPr>
          <w:sz w:val="24"/>
          <w:szCs w:val="24"/>
        </w:rPr>
      </w:pPr>
      <w:r>
        <w:rPr>
          <w:sz w:val="24"/>
          <w:szCs w:val="24"/>
        </w:rPr>
        <w:t>3.2   Comparison Operators (=, &lt;&gt;, &gt;, &lt;, &gt;=, &lt;=)</w:t>
      </w:r>
    </w:p>
    <w:p w14:paraId="758970D0" w14:textId="77777777" w:rsidR="00F512F1" w:rsidRDefault="00F512F1" w:rsidP="00F512F1">
      <w:pPr>
        <w:ind w:left="720"/>
        <w:rPr>
          <w:sz w:val="24"/>
          <w:szCs w:val="24"/>
        </w:rPr>
      </w:pPr>
      <w:r>
        <w:rPr>
          <w:sz w:val="24"/>
          <w:szCs w:val="24"/>
        </w:rPr>
        <w:t>3.3   Logical Operators (AND, OR, NOT)</w:t>
      </w:r>
    </w:p>
    <w:p w14:paraId="34B9E116" w14:textId="77777777" w:rsidR="00F512F1" w:rsidRDefault="00F512F1" w:rsidP="00F512F1">
      <w:pPr>
        <w:ind w:left="720"/>
        <w:rPr>
          <w:sz w:val="24"/>
          <w:szCs w:val="24"/>
        </w:rPr>
      </w:pPr>
      <w:r>
        <w:rPr>
          <w:sz w:val="24"/>
          <w:szCs w:val="24"/>
        </w:rPr>
        <w:t>3.4   Special Operators (Between, Like, In, Is Null</w:t>
      </w:r>
      <w:r w:rsidR="001A42F8">
        <w:rPr>
          <w:sz w:val="24"/>
          <w:szCs w:val="24"/>
        </w:rPr>
        <w:t>, Unique, Exists</w:t>
      </w:r>
      <w:r>
        <w:rPr>
          <w:sz w:val="24"/>
          <w:szCs w:val="24"/>
        </w:rPr>
        <w:t>)</w:t>
      </w:r>
    </w:p>
    <w:p w14:paraId="59FCD6D7" w14:textId="77777777" w:rsidR="00F512F1" w:rsidRDefault="00F512F1" w:rsidP="00F512F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3.5   </w:t>
      </w:r>
      <w:r w:rsidR="001A42F8">
        <w:rPr>
          <w:sz w:val="24"/>
          <w:szCs w:val="24"/>
        </w:rPr>
        <w:t>Set Operators</w:t>
      </w:r>
      <w:r>
        <w:rPr>
          <w:sz w:val="24"/>
          <w:szCs w:val="24"/>
        </w:rPr>
        <w:t xml:space="preserve"> </w:t>
      </w:r>
      <w:r w:rsidR="001A42F8">
        <w:rPr>
          <w:sz w:val="24"/>
          <w:szCs w:val="24"/>
        </w:rPr>
        <w:t>(UNION</w:t>
      </w:r>
      <w:r>
        <w:rPr>
          <w:sz w:val="24"/>
          <w:szCs w:val="24"/>
        </w:rPr>
        <w:t>, UNION ALL, INTERSECT, MINUS)</w:t>
      </w:r>
    </w:p>
    <w:p w14:paraId="53CAEBBE" w14:textId="77777777" w:rsidR="001A42F8" w:rsidRDefault="001A42F8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4.   STRING CONCATENATION</w:t>
      </w:r>
    </w:p>
    <w:p w14:paraId="2AC2B89C" w14:textId="77777777" w:rsidR="001A42F8" w:rsidRDefault="001A42F8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5.   DISTINCT CLAUSES</w:t>
      </w:r>
    </w:p>
    <w:p w14:paraId="0B30F152" w14:textId="77777777" w:rsidR="001A42F8" w:rsidRDefault="00527B6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6.   COMPU</w:t>
      </w:r>
      <w:r w:rsidR="001A42F8">
        <w:rPr>
          <w:sz w:val="24"/>
          <w:szCs w:val="24"/>
        </w:rPr>
        <w:t>TED COLUMNS</w:t>
      </w:r>
    </w:p>
    <w:p w14:paraId="6FA6968D" w14:textId="77777777" w:rsidR="001A42F8" w:rsidRDefault="001A42F8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7.    ALIAS</w:t>
      </w:r>
    </w:p>
    <w:p w14:paraId="64EA8F2A" w14:textId="77777777" w:rsidR="001A42F8" w:rsidRDefault="001A42F8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8.    NULL OPERATOR</w:t>
      </w:r>
    </w:p>
    <w:p w14:paraId="1583267C" w14:textId="77777777" w:rsidR="001A42F8" w:rsidRDefault="001A42F8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9.    FUNCTIONS</w:t>
      </w:r>
    </w:p>
    <w:p w14:paraId="63682FEC" w14:textId="77777777" w:rsidR="001A42F8" w:rsidRDefault="001A42F8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9.1   Aggregate Functions (Avg, Count, Max, Min, Sum)</w:t>
      </w:r>
    </w:p>
    <w:p w14:paraId="2F035883" w14:textId="77777777" w:rsidR="001A42F8" w:rsidRDefault="001A42F8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9.2   Numeric Functions (ABS, EXP, FLOOR, MOD, POWER, ROUND, SQRT)</w:t>
      </w:r>
    </w:p>
    <w:p w14:paraId="2E676305" w14:textId="77777777" w:rsidR="001A42F8" w:rsidRDefault="001A42F8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9.3   Character </w:t>
      </w:r>
      <w:r w:rsidR="00057900">
        <w:rPr>
          <w:sz w:val="24"/>
          <w:szCs w:val="24"/>
        </w:rPr>
        <w:t>Functions (CHR, CONCAT, INIT</w:t>
      </w:r>
      <w:r>
        <w:rPr>
          <w:sz w:val="24"/>
          <w:szCs w:val="24"/>
        </w:rPr>
        <w:t>, LOWER, LPAD, LTRIM, REPLACE, RPAD,</w:t>
      </w:r>
    </w:p>
    <w:p w14:paraId="4F4E90F4" w14:textId="77777777" w:rsidR="001A42F8" w:rsidRDefault="001A42F8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RTRIM, SUBSTR, TRANSLATE, TRIM, UPPER, ASCII, INSTR, </w:t>
      </w:r>
    </w:p>
    <w:p w14:paraId="141BCE30" w14:textId="77777777" w:rsidR="001A42F8" w:rsidRDefault="001A42F8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LENGTH)</w:t>
      </w:r>
    </w:p>
    <w:p w14:paraId="09C1D059" w14:textId="77777777" w:rsidR="004049B5" w:rsidRDefault="001A42F8" w:rsidP="001A42F8">
      <w:pPr>
        <w:rPr>
          <w:sz w:val="20"/>
          <w:szCs w:val="20"/>
        </w:rPr>
      </w:pPr>
      <w:r>
        <w:rPr>
          <w:sz w:val="24"/>
          <w:szCs w:val="24"/>
        </w:rPr>
        <w:t xml:space="preserve">              </w:t>
      </w:r>
      <w:r w:rsidR="004049B5">
        <w:rPr>
          <w:sz w:val="24"/>
          <w:szCs w:val="24"/>
        </w:rPr>
        <w:t xml:space="preserve"> 9.4   Date Functions (</w:t>
      </w:r>
      <w:r w:rsidR="004049B5" w:rsidRPr="004049B5">
        <w:rPr>
          <w:sz w:val="20"/>
          <w:szCs w:val="20"/>
        </w:rPr>
        <w:t>Sysdate, Add_months, Last_day, Months_between, Next_Day,</w:t>
      </w:r>
      <w:r w:rsidR="004049B5">
        <w:rPr>
          <w:sz w:val="20"/>
          <w:szCs w:val="20"/>
        </w:rPr>
        <w:t xml:space="preserve"> To_Char)</w:t>
      </w:r>
    </w:p>
    <w:p w14:paraId="6B628FB1" w14:textId="77777777" w:rsidR="004049B5" w:rsidRDefault="004049B5" w:rsidP="001A42F8">
      <w:pPr>
        <w:rPr>
          <w:sz w:val="24"/>
          <w:szCs w:val="24"/>
        </w:rPr>
      </w:pPr>
      <w:r w:rsidRPr="004049B5">
        <w:rPr>
          <w:sz w:val="24"/>
          <w:szCs w:val="24"/>
        </w:rPr>
        <w:lastRenderedPageBreak/>
        <w:t xml:space="preserve">         10.</w:t>
      </w:r>
      <w:r>
        <w:rPr>
          <w:sz w:val="24"/>
          <w:szCs w:val="24"/>
        </w:rPr>
        <w:t xml:space="preserve">   GROUP BY CLAUSE</w:t>
      </w:r>
    </w:p>
    <w:p w14:paraId="3F2F5D55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11.   ORDER BY CLAUSE</w:t>
      </w:r>
    </w:p>
    <w:p w14:paraId="171C4C3D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12.    SUB QUERY</w:t>
      </w:r>
    </w:p>
    <w:p w14:paraId="33A58924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13.    JOINS</w:t>
      </w:r>
    </w:p>
    <w:p w14:paraId="708B00C4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13.1   Inner Join</w:t>
      </w:r>
    </w:p>
    <w:p w14:paraId="1FA9657A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13.2   Non-</w:t>
      </w:r>
      <w:proofErr w:type="spellStart"/>
      <w:r>
        <w:rPr>
          <w:sz w:val="24"/>
          <w:szCs w:val="24"/>
        </w:rPr>
        <w:t>Equi</w:t>
      </w:r>
      <w:proofErr w:type="spellEnd"/>
      <w:r w:rsidR="000579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 w:rsidR="00057900">
        <w:rPr>
          <w:sz w:val="24"/>
          <w:szCs w:val="24"/>
        </w:rPr>
        <w:t>Cartesian</w:t>
      </w:r>
    </w:p>
    <w:p w14:paraId="40A6BFFA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13.3   Outer Join</w:t>
      </w:r>
    </w:p>
    <w:p w14:paraId="581FBEAC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13.4   Self Join</w:t>
      </w:r>
    </w:p>
    <w:p w14:paraId="54E2B90E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14.   Oracle Data types</w:t>
      </w:r>
    </w:p>
    <w:p w14:paraId="18E22F7F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14.1   Character Datatypes</w:t>
      </w:r>
    </w:p>
    <w:p w14:paraId="3844D3B5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57900">
        <w:rPr>
          <w:sz w:val="24"/>
          <w:szCs w:val="24"/>
        </w:rPr>
        <w:t xml:space="preserve">                       Char (1-4</w:t>
      </w:r>
      <w:r>
        <w:rPr>
          <w:sz w:val="24"/>
          <w:szCs w:val="24"/>
        </w:rPr>
        <w:t>000 bytes)</w:t>
      </w:r>
    </w:p>
    <w:p w14:paraId="437AA5EA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Varchar (1-4000bytes)</w:t>
      </w:r>
    </w:p>
    <w:p w14:paraId="533BCFB5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NChar and NVarchar2</w:t>
      </w:r>
    </w:p>
    <w:p w14:paraId="389C3A75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LOB </w:t>
      </w:r>
      <w:r w:rsidR="00B877ED">
        <w:rPr>
          <w:sz w:val="24"/>
          <w:szCs w:val="24"/>
        </w:rPr>
        <w:t>data (</w:t>
      </w:r>
      <w:r>
        <w:rPr>
          <w:sz w:val="24"/>
          <w:szCs w:val="24"/>
        </w:rPr>
        <w:t>CLOB, NCLOB) up to 2GB</w:t>
      </w:r>
    </w:p>
    <w:p w14:paraId="5C7B5CF7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14.2     Numeric Datatypes</w:t>
      </w:r>
    </w:p>
    <w:p w14:paraId="03AA4DFF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Number (up to 38 digits)</w:t>
      </w:r>
    </w:p>
    <w:p w14:paraId="377ED015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14.3     Date</w:t>
      </w:r>
    </w:p>
    <w:p w14:paraId="1701820F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Date (7 bytes)</w:t>
      </w:r>
    </w:p>
    <w:p w14:paraId="2FE7376B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14.4     LOB</w:t>
      </w:r>
    </w:p>
    <w:p w14:paraId="5445BFAA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BLOB (128 TB)</w:t>
      </w:r>
    </w:p>
    <w:p w14:paraId="12D6B4A7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CLOB, NLOB (128TB)</w:t>
      </w:r>
    </w:p>
    <w:p w14:paraId="51DD209E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14.5    BFile (Unstructured Binary Data on OS)</w:t>
      </w:r>
    </w:p>
    <w:p w14:paraId="2B391ED9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14.6    ROW ID</w:t>
      </w:r>
    </w:p>
    <w:p w14:paraId="49612F51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Row ID (pseudo Column)</w:t>
      </w:r>
    </w:p>
    <w:p w14:paraId="30611104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14.7    XML</w:t>
      </w:r>
    </w:p>
    <w:p w14:paraId="16D69116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15.     CREATE TABLE</w:t>
      </w:r>
    </w:p>
    <w:p w14:paraId="4088A92C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15.1 </w:t>
      </w:r>
      <w:r w:rsidR="002B4DB5">
        <w:rPr>
          <w:sz w:val="24"/>
          <w:szCs w:val="24"/>
        </w:rPr>
        <w:t xml:space="preserve">   </w:t>
      </w:r>
      <w:r>
        <w:rPr>
          <w:sz w:val="24"/>
          <w:szCs w:val="24"/>
        </w:rPr>
        <w:t>Unconditional Insert</w:t>
      </w:r>
    </w:p>
    <w:p w14:paraId="55CECEF4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15.2 </w:t>
      </w:r>
      <w:r w:rsidR="002B4DB5">
        <w:rPr>
          <w:sz w:val="24"/>
          <w:szCs w:val="24"/>
        </w:rPr>
        <w:t xml:space="preserve">  </w:t>
      </w:r>
      <w:r>
        <w:rPr>
          <w:sz w:val="24"/>
          <w:szCs w:val="24"/>
        </w:rPr>
        <w:t>Conditional Insert</w:t>
      </w:r>
    </w:p>
    <w:p w14:paraId="79E65BE6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15.3 </w:t>
      </w:r>
      <w:r w:rsidR="002B4DB5">
        <w:rPr>
          <w:sz w:val="24"/>
          <w:szCs w:val="24"/>
        </w:rPr>
        <w:t xml:space="preserve">  </w:t>
      </w:r>
      <w:r>
        <w:rPr>
          <w:sz w:val="24"/>
          <w:szCs w:val="24"/>
        </w:rPr>
        <w:t>Unconditional Update</w:t>
      </w:r>
    </w:p>
    <w:p w14:paraId="15609106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15.4 </w:t>
      </w:r>
      <w:r w:rsidR="002B4DB5">
        <w:rPr>
          <w:sz w:val="24"/>
          <w:szCs w:val="24"/>
        </w:rPr>
        <w:t xml:space="preserve">  </w:t>
      </w:r>
      <w:r>
        <w:rPr>
          <w:sz w:val="24"/>
          <w:szCs w:val="24"/>
        </w:rPr>
        <w:t>Conditional Update</w:t>
      </w:r>
    </w:p>
    <w:p w14:paraId="34A8606F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15.5 </w:t>
      </w:r>
      <w:r w:rsidR="002B4DB5">
        <w:rPr>
          <w:sz w:val="24"/>
          <w:szCs w:val="24"/>
        </w:rPr>
        <w:t xml:space="preserve">  </w:t>
      </w:r>
      <w:r>
        <w:rPr>
          <w:sz w:val="24"/>
          <w:szCs w:val="24"/>
        </w:rPr>
        <w:t>Delete</w:t>
      </w:r>
    </w:p>
    <w:p w14:paraId="3A884037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15.6 </w:t>
      </w:r>
      <w:r w:rsidR="002B4DB5">
        <w:rPr>
          <w:sz w:val="24"/>
          <w:szCs w:val="24"/>
        </w:rPr>
        <w:t xml:space="preserve">  </w:t>
      </w:r>
      <w:r>
        <w:rPr>
          <w:sz w:val="24"/>
          <w:szCs w:val="24"/>
        </w:rPr>
        <w:t>Unconditional Delete</w:t>
      </w:r>
    </w:p>
    <w:p w14:paraId="1814592C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15.7 </w:t>
      </w:r>
      <w:r w:rsidR="002B4DB5">
        <w:rPr>
          <w:sz w:val="24"/>
          <w:szCs w:val="24"/>
        </w:rPr>
        <w:t xml:space="preserve">  </w:t>
      </w:r>
      <w:r>
        <w:rPr>
          <w:sz w:val="24"/>
          <w:szCs w:val="24"/>
        </w:rPr>
        <w:t>Truncate</w:t>
      </w:r>
    </w:p>
    <w:p w14:paraId="5FADA2A2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15.8   Alter Table to Add Column</w:t>
      </w:r>
    </w:p>
    <w:p w14:paraId="2344FCCA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15.9   Alter Table to drop Column</w:t>
      </w:r>
    </w:p>
    <w:p w14:paraId="28A2A65A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15.10   Alter Table to add Constraints</w:t>
      </w:r>
    </w:p>
    <w:p w14:paraId="02D4A3CA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15.11   Alter Table to Drop Constraints</w:t>
      </w:r>
    </w:p>
    <w:p w14:paraId="329C2EBC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15.12   Drop Table</w:t>
      </w:r>
    </w:p>
    <w:p w14:paraId="2CB9BE8A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15.13   Create Table as</w:t>
      </w:r>
    </w:p>
    <w:p w14:paraId="6CCF6F40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15.14   Select Into</w:t>
      </w:r>
    </w:p>
    <w:p w14:paraId="6CEBD026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16.      CONSTRAINTS</w:t>
      </w:r>
    </w:p>
    <w:p w14:paraId="2D9D4335" w14:textId="77777777" w:rsidR="00B877ED" w:rsidRDefault="00B877ED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2B4DB5">
        <w:rPr>
          <w:sz w:val="24"/>
          <w:szCs w:val="24"/>
        </w:rPr>
        <w:t>16.1    NULL</w:t>
      </w:r>
    </w:p>
    <w:p w14:paraId="05281668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16.2    NOT NULL</w:t>
      </w:r>
    </w:p>
    <w:p w14:paraId="6DF05890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16.3    UNIQUE</w:t>
      </w:r>
    </w:p>
    <w:p w14:paraId="388282C6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16.4    PRIMARY KEY</w:t>
      </w:r>
    </w:p>
    <w:p w14:paraId="01DFC684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16.5    CHECK</w:t>
      </w:r>
    </w:p>
    <w:p w14:paraId="00CF6E9A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16.6    DEFAULT</w:t>
      </w:r>
    </w:p>
    <w:p w14:paraId="30D2C9B6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16.7    FOREIGN KEY</w:t>
      </w:r>
    </w:p>
    <w:p w14:paraId="21912BB2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16.8    COLUMN LEVEL CONSTRAINTS</w:t>
      </w:r>
    </w:p>
    <w:p w14:paraId="59461787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16.9    TABLE LEVEL CONSTRAINTS</w:t>
      </w:r>
    </w:p>
    <w:p w14:paraId="71017FA7" w14:textId="77777777" w:rsidR="002B4DB5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B4DB5">
        <w:rPr>
          <w:sz w:val="24"/>
          <w:szCs w:val="24"/>
        </w:rPr>
        <w:t>17</w:t>
      </w:r>
      <w:r>
        <w:rPr>
          <w:sz w:val="24"/>
          <w:szCs w:val="24"/>
        </w:rPr>
        <w:t>.      VIEWS</w:t>
      </w:r>
    </w:p>
    <w:p w14:paraId="618B1783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17.1   View</w:t>
      </w:r>
    </w:p>
    <w:p w14:paraId="3011E185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17.2   Materialized View</w:t>
      </w:r>
    </w:p>
    <w:p w14:paraId="3905787E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18.      SNAPSHOT (Materialized View)</w:t>
      </w:r>
    </w:p>
    <w:p w14:paraId="21EC5710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19.       SYNONYM</w:t>
      </w:r>
    </w:p>
    <w:p w14:paraId="02D4B9C3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20.       SEQUENCE</w:t>
      </w:r>
    </w:p>
    <w:p w14:paraId="35E7231D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21.       INDEXES</w:t>
      </w:r>
    </w:p>
    <w:p w14:paraId="7F3AEEFE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22.       SECURITY</w:t>
      </w:r>
    </w:p>
    <w:p w14:paraId="12EF86DA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24.       PL/SQL</w:t>
      </w:r>
    </w:p>
    <w:p w14:paraId="0A152759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24.1       What is PL/SQL?</w:t>
      </w:r>
    </w:p>
    <w:p w14:paraId="6893461D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24.2        PL/SQL block</w:t>
      </w:r>
    </w:p>
    <w:p w14:paraId="74F5BCFE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Declare</w:t>
      </w:r>
    </w:p>
    <w:p w14:paraId="12606326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Begin </w:t>
      </w:r>
    </w:p>
    <w:p w14:paraId="16C85A7C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Exception</w:t>
      </w:r>
    </w:p>
    <w:p w14:paraId="1F440AEF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End</w:t>
      </w:r>
    </w:p>
    <w:p w14:paraId="10643C08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24.3         Variables</w:t>
      </w:r>
    </w:p>
    <w:p w14:paraId="705FC423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24.4         Constants</w:t>
      </w:r>
    </w:p>
    <w:p w14:paraId="24F46CA0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A constant Number;</w:t>
      </w:r>
    </w:p>
    <w:p w14:paraId="4FF7FDFB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24.5         Records</w:t>
      </w:r>
    </w:p>
    <w:p w14:paraId="77D76770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EX:  Type emp_type Record</w:t>
      </w:r>
    </w:p>
    <w:p w14:paraId="1DA82B0D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(</w:t>
      </w:r>
      <w:proofErr w:type="spellStart"/>
      <w:r>
        <w:rPr>
          <w:sz w:val="24"/>
          <w:szCs w:val="24"/>
        </w:rPr>
        <w:t>empno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3)</w:t>
      </w:r>
    </w:p>
    <w:p w14:paraId="578852D6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spellStart"/>
      <w:r>
        <w:rPr>
          <w:sz w:val="24"/>
          <w:szCs w:val="24"/>
        </w:rPr>
        <w:t>Ename</w:t>
      </w:r>
      <w:proofErr w:type="spellEnd"/>
      <w:r>
        <w:rPr>
          <w:sz w:val="24"/>
          <w:szCs w:val="24"/>
        </w:rPr>
        <w:t xml:space="preserve"> </w:t>
      </w:r>
      <w:r w:rsidR="00780A4C">
        <w:rPr>
          <w:sz w:val="24"/>
          <w:szCs w:val="24"/>
        </w:rPr>
        <w:t>varchar (</w:t>
      </w:r>
      <w:r>
        <w:rPr>
          <w:sz w:val="24"/>
          <w:szCs w:val="24"/>
        </w:rPr>
        <w:t>2))</w:t>
      </w:r>
    </w:p>
    <w:p w14:paraId="23DEAFAA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24.6          Conditional Statements</w:t>
      </w:r>
    </w:p>
    <w:p w14:paraId="3105D105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IF…………..Then</w:t>
      </w:r>
    </w:p>
    <w:p w14:paraId="47307280" w14:textId="2A242315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ELSIF…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Then</w:t>
      </w:r>
    </w:p>
    <w:p w14:paraId="28A56F7E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ELSE</w:t>
      </w:r>
    </w:p>
    <w:p w14:paraId="6DB30A30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End IF;</w:t>
      </w:r>
    </w:p>
    <w:p w14:paraId="089AD657" w14:textId="4A7CE425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24.7           Itera</w:t>
      </w:r>
      <w:r w:rsidR="00313E64">
        <w:rPr>
          <w:sz w:val="24"/>
          <w:szCs w:val="24"/>
        </w:rPr>
        <w:t>t</w:t>
      </w:r>
      <w:r>
        <w:rPr>
          <w:sz w:val="24"/>
          <w:szCs w:val="24"/>
        </w:rPr>
        <w:t>ive Statements or Loops</w:t>
      </w:r>
    </w:p>
    <w:p w14:paraId="371D87AC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a)   Simple Loop</w:t>
      </w:r>
    </w:p>
    <w:p w14:paraId="02EA9094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b)   While Loop</w:t>
      </w:r>
    </w:p>
    <w:p w14:paraId="7BB92EFD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c)    For Loop</w:t>
      </w:r>
    </w:p>
    <w:p w14:paraId="0A4CAD15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24.8          Cursors</w:t>
      </w:r>
    </w:p>
    <w:p w14:paraId="3A98AAEA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Implicit/Explicit</w:t>
      </w:r>
    </w:p>
    <w:p w14:paraId="0DE193E6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Declare</w:t>
      </w:r>
    </w:p>
    <w:p w14:paraId="21F39D92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Cursor emp_cur is</w:t>
      </w:r>
    </w:p>
    <w:p w14:paraId="19F0BAAA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Select * from emp;</w:t>
      </w:r>
    </w:p>
    <w:p w14:paraId="4335D051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proofErr w:type="spellStart"/>
      <w:r>
        <w:rPr>
          <w:sz w:val="24"/>
          <w:szCs w:val="24"/>
        </w:rPr>
        <w:t>Emp_rec</w:t>
      </w:r>
      <w:proofErr w:type="spellEnd"/>
      <w:r>
        <w:rPr>
          <w:sz w:val="24"/>
          <w:szCs w:val="24"/>
        </w:rPr>
        <w:t xml:space="preserve"> emp% </w:t>
      </w:r>
      <w:proofErr w:type="spellStart"/>
      <w:r>
        <w:rPr>
          <w:sz w:val="24"/>
          <w:szCs w:val="24"/>
        </w:rPr>
        <w:t>rowtype</w:t>
      </w:r>
      <w:proofErr w:type="spellEnd"/>
      <w:r>
        <w:rPr>
          <w:sz w:val="24"/>
          <w:szCs w:val="24"/>
        </w:rPr>
        <w:t>;</w:t>
      </w:r>
    </w:p>
    <w:p w14:paraId="028594FD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Begin</w:t>
      </w:r>
    </w:p>
    <w:p w14:paraId="59B14E0E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Open emp_cur;</w:t>
      </w:r>
    </w:p>
    <w:p w14:paraId="020C4602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Loop</w:t>
      </w:r>
    </w:p>
    <w:p w14:paraId="2BE679D1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Fetch </w:t>
      </w:r>
      <w:proofErr w:type="spellStart"/>
      <w:r>
        <w:rPr>
          <w:sz w:val="24"/>
          <w:szCs w:val="24"/>
        </w:rPr>
        <w:t>emp_cur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emp_rec</w:t>
      </w:r>
      <w:proofErr w:type="spellEnd"/>
    </w:p>
    <w:p w14:paraId="43DC1E85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Exit when emp_cur% not found</w:t>
      </w:r>
    </w:p>
    <w:p w14:paraId="6E8BABC1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End loop;</w:t>
      </w:r>
    </w:p>
    <w:p w14:paraId="7F490A57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Close emp_cur</w:t>
      </w:r>
    </w:p>
    <w:p w14:paraId="301E95EE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End;</w:t>
      </w:r>
    </w:p>
    <w:p w14:paraId="206A9BB6" w14:textId="77777777" w:rsidR="00CB7104" w:rsidRDefault="00CB7104" w:rsidP="001A42F8">
      <w:pPr>
        <w:rPr>
          <w:sz w:val="32"/>
          <w:szCs w:val="32"/>
        </w:rPr>
      </w:pPr>
      <w:r w:rsidRPr="00CB7104">
        <w:rPr>
          <w:sz w:val="32"/>
          <w:szCs w:val="32"/>
        </w:rPr>
        <w:t xml:space="preserve">                With while loop</w:t>
      </w:r>
    </w:p>
    <w:p w14:paraId="34E45D33" w14:textId="77777777" w:rsidR="00CB7104" w:rsidRDefault="00CB7104" w:rsidP="001A42F8">
      <w:pPr>
        <w:rPr>
          <w:sz w:val="24"/>
          <w:szCs w:val="24"/>
        </w:rPr>
      </w:pPr>
      <w:r w:rsidRPr="00CB7104">
        <w:rPr>
          <w:sz w:val="24"/>
          <w:szCs w:val="24"/>
        </w:rPr>
        <w:t xml:space="preserve">                       While</w:t>
      </w:r>
      <w:r>
        <w:rPr>
          <w:sz w:val="24"/>
          <w:szCs w:val="24"/>
        </w:rPr>
        <w:t xml:space="preserve"> emp_cur% found</w:t>
      </w:r>
    </w:p>
    <w:p w14:paraId="37D83D54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Loop</w:t>
      </w:r>
    </w:p>
    <w:p w14:paraId="7DB58426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End loop</w:t>
      </w:r>
    </w:p>
    <w:p w14:paraId="379B8E55" w14:textId="77777777" w:rsidR="00CB7104" w:rsidRDefault="00CB7104" w:rsidP="001A42F8">
      <w:pPr>
        <w:rPr>
          <w:sz w:val="32"/>
          <w:szCs w:val="32"/>
        </w:rPr>
      </w:pPr>
      <w:r w:rsidRPr="00CB7104">
        <w:rPr>
          <w:sz w:val="36"/>
          <w:szCs w:val="36"/>
        </w:rPr>
        <w:t xml:space="preserve">               </w:t>
      </w:r>
      <w:r w:rsidRPr="00CB7104">
        <w:rPr>
          <w:sz w:val="32"/>
          <w:szCs w:val="32"/>
        </w:rPr>
        <w:t>With for loop</w:t>
      </w:r>
    </w:p>
    <w:p w14:paraId="65B01557" w14:textId="77777777" w:rsidR="00CB7104" w:rsidRDefault="00CB7104" w:rsidP="001A42F8">
      <w:pPr>
        <w:rPr>
          <w:sz w:val="24"/>
          <w:szCs w:val="24"/>
        </w:rPr>
      </w:pPr>
      <w:r w:rsidRPr="00CB7104">
        <w:rPr>
          <w:sz w:val="24"/>
          <w:szCs w:val="24"/>
        </w:rPr>
        <w:t xml:space="preserve">                 For </w:t>
      </w:r>
      <w:proofErr w:type="spellStart"/>
      <w:r w:rsidRPr="00CB7104">
        <w:rPr>
          <w:sz w:val="24"/>
          <w:szCs w:val="24"/>
        </w:rPr>
        <w:t>emp_rec</w:t>
      </w:r>
      <w:proofErr w:type="spellEnd"/>
      <w:r w:rsidRPr="00CB7104">
        <w:rPr>
          <w:sz w:val="24"/>
          <w:szCs w:val="24"/>
        </w:rPr>
        <w:t xml:space="preserve"> in </w:t>
      </w:r>
      <w:proofErr w:type="spellStart"/>
      <w:r w:rsidRPr="00CB7104">
        <w:rPr>
          <w:sz w:val="24"/>
          <w:szCs w:val="24"/>
        </w:rPr>
        <w:t>emp_cur</w:t>
      </w:r>
      <w:proofErr w:type="spellEnd"/>
      <w:r w:rsidRPr="00CB7104">
        <w:rPr>
          <w:sz w:val="24"/>
          <w:szCs w:val="24"/>
        </w:rPr>
        <w:t xml:space="preserve"> loop</w:t>
      </w:r>
    </w:p>
    <w:p w14:paraId="2F2F88DE" w14:textId="77777777" w:rsidR="00CB7104" w:rsidRDefault="00CB7104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End </w:t>
      </w:r>
    </w:p>
    <w:p w14:paraId="4DA27375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25.     FUNCTIONS</w:t>
      </w:r>
    </w:p>
    <w:p w14:paraId="6C341BEE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Create or replace function (&lt;pa)</w:t>
      </w:r>
    </w:p>
    <w:p w14:paraId="26205DCB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Return &lt; data type&gt;</w:t>
      </w:r>
    </w:p>
    <w:p w14:paraId="42BAF09D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Is</w:t>
      </w:r>
    </w:p>
    <w:p w14:paraId="18AD95E6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&lt;Declaration&gt;</w:t>
      </w:r>
    </w:p>
    <w:p w14:paraId="565C4A62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Begin</w:t>
      </w:r>
    </w:p>
    <w:p w14:paraId="2D9E636D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Return&lt; Return Variable&gt;</w:t>
      </w:r>
    </w:p>
    <w:p w14:paraId="30590D90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END</w:t>
      </w:r>
    </w:p>
    <w:p w14:paraId="636A134B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26.      PROCEDURES</w:t>
      </w:r>
    </w:p>
    <w:p w14:paraId="7773171C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26.1     Procedure</w:t>
      </w:r>
    </w:p>
    <w:p w14:paraId="154A7879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Create or Replace Procedure (&lt;Parameters&gt;)</w:t>
      </w:r>
    </w:p>
    <w:p w14:paraId="64FC71A0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IS</w:t>
      </w:r>
    </w:p>
    <w:p w14:paraId="43A005C1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Begin</w:t>
      </w:r>
    </w:p>
    <w:p w14:paraId="6D0995E7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End;</w:t>
      </w:r>
    </w:p>
    <w:p w14:paraId="23C8A220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26.2    Parameters  </w:t>
      </w:r>
    </w:p>
    <w:p w14:paraId="63006BFB" w14:textId="77777777" w:rsidR="00F24E1F" w:rsidRDefault="00F24E1F" w:rsidP="001A42F8">
      <w:pPr>
        <w:rPr>
          <w:sz w:val="24"/>
          <w:szCs w:val="24"/>
        </w:rPr>
      </w:pPr>
    </w:p>
    <w:p w14:paraId="223B6B87" w14:textId="77777777" w:rsidR="00F24E1F" w:rsidRDefault="00F24E1F" w:rsidP="001A42F8">
      <w:pPr>
        <w:rPr>
          <w:sz w:val="24"/>
          <w:szCs w:val="24"/>
        </w:rPr>
      </w:pPr>
    </w:p>
    <w:p w14:paraId="5C98F0BC" w14:textId="77777777" w:rsidR="00F24E1F" w:rsidRDefault="00F24E1F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72583C34" w14:textId="77777777" w:rsidR="002B4CDB" w:rsidRDefault="002B4CDB" w:rsidP="001A42F8">
      <w:pPr>
        <w:rPr>
          <w:sz w:val="24"/>
          <w:szCs w:val="24"/>
        </w:rPr>
      </w:pPr>
    </w:p>
    <w:p w14:paraId="3E0A83E9" w14:textId="77777777" w:rsidR="002B4CDB" w:rsidRDefault="002B4CDB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34736693" w14:textId="77777777" w:rsidR="002B4CDB" w:rsidRDefault="002B4CDB" w:rsidP="001A42F8">
      <w:pPr>
        <w:rPr>
          <w:sz w:val="24"/>
          <w:szCs w:val="24"/>
        </w:rPr>
      </w:pPr>
    </w:p>
    <w:p w14:paraId="4A32E294" w14:textId="77777777" w:rsidR="002B4DB5" w:rsidRDefault="002B4D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D2B250E" w14:textId="77777777" w:rsidR="002B4DB5" w:rsidRDefault="002B4DB5" w:rsidP="001A42F8">
      <w:pPr>
        <w:rPr>
          <w:sz w:val="24"/>
          <w:szCs w:val="24"/>
        </w:rPr>
      </w:pPr>
    </w:p>
    <w:p w14:paraId="1B394309" w14:textId="77777777" w:rsidR="00B877ED" w:rsidRDefault="00B877ED" w:rsidP="001A42F8">
      <w:pPr>
        <w:rPr>
          <w:sz w:val="24"/>
          <w:szCs w:val="24"/>
        </w:rPr>
      </w:pPr>
    </w:p>
    <w:p w14:paraId="7ECD658A" w14:textId="77777777" w:rsidR="00B877ED" w:rsidRDefault="00B877ED" w:rsidP="001A42F8">
      <w:pPr>
        <w:rPr>
          <w:sz w:val="24"/>
          <w:szCs w:val="24"/>
        </w:rPr>
      </w:pPr>
    </w:p>
    <w:p w14:paraId="28BD64F5" w14:textId="77777777" w:rsidR="00B877ED" w:rsidRDefault="00B877ED" w:rsidP="001A42F8">
      <w:pPr>
        <w:rPr>
          <w:sz w:val="24"/>
          <w:szCs w:val="24"/>
        </w:rPr>
      </w:pPr>
    </w:p>
    <w:p w14:paraId="04D6CE5E" w14:textId="77777777" w:rsidR="00B877ED" w:rsidRDefault="00B877ED" w:rsidP="001A42F8">
      <w:pPr>
        <w:rPr>
          <w:sz w:val="24"/>
          <w:szCs w:val="24"/>
        </w:rPr>
      </w:pPr>
    </w:p>
    <w:p w14:paraId="3FB7AAF0" w14:textId="77777777" w:rsidR="00B877ED" w:rsidRDefault="00B877ED" w:rsidP="001A42F8">
      <w:pPr>
        <w:rPr>
          <w:sz w:val="24"/>
          <w:szCs w:val="24"/>
        </w:rPr>
      </w:pPr>
    </w:p>
    <w:p w14:paraId="04259B46" w14:textId="77777777" w:rsidR="00B877ED" w:rsidRDefault="00B877ED" w:rsidP="001A42F8">
      <w:pPr>
        <w:rPr>
          <w:sz w:val="24"/>
          <w:szCs w:val="24"/>
        </w:rPr>
      </w:pPr>
    </w:p>
    <w:p w14:paraId="31C276FD" w14:textId="77777777" w:rsidR="00B877ED" w:rsidRDefault="00B877ED" w:rsidP="001A42F8">
      <w:pPr>
        <w:rPr>
          <w:sz w:val="24"/>
          <w:szCs w:val="24"/>
        </w:rPr>
      </w:pPr>
    </w:p>
    <w:p w14:paraId="0C5BA859" w14:textId="77777777" w:rsidR="00B877ED" w:rsidRDefault="00B877ED" w:rsidP="001A42F8">
      <w:pPr>
        <w:rPr>
          <w:sz w:val="24"/>
          <w:szCs w:val="24"/>
        </w:rPr>
      </w:pPr>
    </w:p>
    <w:p w14:paraId="3356090B" w14:textId="77777777" w:rsidR="00B877ED" w:rsidRDefault="00B877ED" w:rsidP="001A42F8">
      <w:pPr>
        <w:rPr>
          <w:sz w:val="24"/>
          <w:szCs w:val="24"/>
        </w:rPr>
      </w:pPr>
    </w:p>
    <w:p w14:paraId="06A5B302" w14:textId="77777777" w:rsidR="004049B5" w:rsidRDefault="004049B5" w:rsidP="001A42F8">
      <w:pPr>
        <w:rPr>
          <w:sz w:val="24"/>
          <w:szCs w:val="24"/>
        </w:rPr>
      </w:pPr>
    </w:p>
    <w:p w14:paraId="1DD0F632" w14:textId="77777777" w:rsid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</w:t>
      </w:r>
    </w:p>
    <w:p w14:paraId="7481A4EB" w14:textId="77777777" w:rsidR="004049B5" w:rsidRDefault="004049B5" w:rsidP="001A42F8">
      <w:pPr>
        <w:rPr>
          <w:sz w:val="24"/>
          <w:szCs w:val="24"/>
        </w:rPr>
      </w:pPr>
    </w:p>
    <w:p w14:paraId="2CA0B386" w14:textId="77777777" w:rsidR="004049B5" w:rsidRPr="004049B5" w:rsidRDefault="004049B5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14:paraId="2C13E1BD" w14:textId="77777777" w:rsidR="004049B5" w:rsidRPr="004049B5" w:rsidRDefault="004049B5" w:rsidP="001A42F8">
      <w:pPr>
        <w:rPr>
          <w:sz w:val="20"/>
          <w:szCs w:val="20"/>
        </w:rPr>
      </w:pPr>
    </w:p>
    <w:p w14:paraId="11C7E322" w14:textId="77777777" w:rsidR="001A42F8" w:rsidRDefault="001A42F8" w:rsidP="001A42F8">
      <w:pPr>
        <w:rPr>
          <w:sz w:val="24"/>
          <w:szCs w:val="24"/>
        </w:rPr>
      </w:pPr>
    </w:p>
    <w:p w14:paraId="3C61502A" w14:textId="77777777" w:rsidR="001A42F8" w:rsidRDefault="001A42F8" w:rsidP="001A42F8">
      <w:pPr>
        <w:rPr>
          <w:sz w:val="24"/>
          <w:szCs w:val="24"/>
        </w:rPr>
      </w:pPr>
    </w:p>
    <w:p w14:paraId="7C4D39AA" w14:textId="77777777" w:rsidR="001A42F8" w:rsidRDefault="001A42F8" w:rsidP="001A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9AA29DE" w14:textId="77777777" w:rsidR="00F512F1" w:rsidRDefault="00F512F1" w:rsidP="00F512F1">
      <w:pPr>
        <w:ind w:left="720"/>
        <w:rPr>
          <w:sz w:val="24"/>
          <w:szCs w:val="24"/>
        </w:rPr>
      </w:pPr>
    </w:p>
    <w:p w14:paraId="5014EDE8" w14:textId="77777777" w:rsidR="00F512F1" w:rsidRDefault="00F512F1" w:rsidP="00F512F1">
      <w:pPr>
        <w:ind w:left="720"/>
        <w:rPr>
          <w:sz w:val="24"/>
          <w:szCs w:val="24"/>
        </w:rPr>
      </w:pPr>
    </w:p>
    <w:p w14:paraId="4DF7C954" w14:textId="77777777" w:rsidR="00F512F1" w:rsidRPr="00F512F1" w:rsidRDefault="00F512F1" w:rsidP="00F512F1">
      <w:pPr>
        <w:ind w:left="720"/>
        <w:rPr>
          <w:sz w:val="24"/>
          <w:szCs w:val="24"/>
        </w:rPr>
      </w:pPr>
    </w:p>
    <w:p w14:paraId="35F37282" w14:textId="77777777" w:rsidR="00F512F1" w:rsidRDefault="00F512F1" w:rsidP="00F512F1">
      <w:pPr>
        <w:ind w:left="720"/>
        <w:rPr>
          <w:sz w:val="24"/>
          <w:szCs w:val="24"/>
        </w:rPr>
      </w:pPr>
    </w:p>
    <w:p w14:paraId="577CBAA5" w14:textId="77777777" w:rsidR="00F512F1" w:rsidRDefault="00F512F1" w:rsidP="00F512F1">
      <w:pPr>
        <w:ind w:left="720"/>
        <w:rPr>
          <w:sz w:val="24"/>
          <w:szCs w:val="24"/>
        </w:rPr>
      </w:pPr>
    </w:p>
    <w:p w14:paraId="6711287A" w14:textId="77777777" w:rsidR="00F512F1" w:rsidRPr="00F512F1" w:rsidRDefault="00F512F1" w:rsidP="00F512F1">
      <w:pPr>
        <w:ind w:left="720"/>
        <w:rPr>
          <w:sz w:val="24"/>
          <w:szCs w:val="24"/>
        </w:rPr>
      </w:pPr>
    </w:p>
    <w:sectPr w:rsidR="00F512F1" w:rsidRPr="00F5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0C94"/>
    <w:multiLevelType w:val="multilevel"/>
    <w:tmpl w:val="7A300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8102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F1"/>
    <w:rsid w:val="00057900"/>
    <w:rsid w:val="001A42F8"/>
    <w:rsid w:val="00217C72"/>
    <w:rsid w:val="002B4CDB"/>
    <w:rsid w:val="002B4DB5"/>
    <w:rsid w:val="002C136B"/>
    <w:rsid w:val="00313E64"/>
    <w:rsid w:val="004049B5"/>
    <w:rsid w:val="00527B6D"/>
    <w:rsid w:val="00622965"/>
    <w:rsid w:val="00780A4C"/>
    <w:rsid w:val="00914E12"/>
    <w:rsid w:val="00B877ED"/>
    <w:rsid w:val="00CB7104"/>
    <w:rsid w:val="00F24E1F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C2F9"/>
  <w15:chartTrackingRefBased/>
  <w15:docId w15:val="{F30FCEC9-CEDF-425A-81AB-DDB95FEC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\Documents\Custom%20Office%20Templates\Chapter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Chapter11.dot</Template>
  <TotalTime>126</TotalTime>
  <Pages>7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Jadda</dc:creator>
  <cp:keywords/>
  <dc:description/>
  <cp:lastModifiedBy>rama triplecominc.com</cp:lastModifiedBy>
  <cp:revision>5</cp:revision>
  <dcterms:created xsi:type="dcterms:W3CDTF">2015-01-04T00:28:00Z</dcterms:created>
  <dcterms:modified xsi:type="dcterms:W3CDTF">2022-11-29T21:36:00Z</dcterms:modified>
</cp:coreProperties>
</file>